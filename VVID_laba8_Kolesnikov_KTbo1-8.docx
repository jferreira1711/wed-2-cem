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3C" w:rsidRPr="006F407D" w:rsidRDefault="0067253C" w:rsidP="0067253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07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6F407D">
        <w:rPr>
          <w:rFonts w:ascii="Times New Roman" w:hAnsi="Times New Roman" w:cs="Times New Roman"/>
          <w:sz w:val="28"/>
          <w:szCs w:val="28"/>
        </w:rPr>
        <w:br/>
        <w:t>Федеральное государственное автономное образовательное</w:t>
      </w:r>
      <w:r w:rsidRPr="006F407D">
        <w:rPr>
          <w:rFonts w:ascii="Times New Roman" w:hAnsi="Times New Roman" w:cs="Times New Roman"/>
          <w:sz w:val="28"/>
          <w:szCs w:val="28"/>
        </w:rPr>
        <w:br/>
        <w:t>учреждение высшего образования</w:t>
      </w:r>
      <w:r w:rsidRPr="006F407D">
        <w:rPr>
          <w:rFonts w:ascii="Times New Roman" w:hAnsi="Times New Roman" w:cs="Times New Roman"/>
          <w:sz w:val="28"/>
          <w:szCs w:val="28"/>
        </w:rPr>
        <w:br/>
        <w:t>«ЮЖНЫЙ ФЕДЕРАЛЬНЫЙ УНИВЕРСИТЕТ»</w:t>
      </w:r>
      <w:r w:rsidRPr="006F407D">
        <w:rPr>
          <w:rFonts w:ascii="Times New Roman" w:hAnsi="Times New Roman" w:cs="Times New Roman"/>
          <w:sz w:val="28"/>
          <w:szCs w:val="28"/>
        </w:rPr>
        <w:br/>
        <w:t>(ФГАОУ ВО «ЮФУ»)</w:t>
      </w:r>
    </w:p>
    <w:p w:rsidR="0067253C" w:rsidRPr="006F407D" w:rsidRDefault="0067253C" w:rsidP="0067253C">
      <w:pPr>
        <w:spacing w:before="360" w:after="0"/>
        <w:jc w:val="center"/>
        <w:rPr>
          <w:rFonts w:ascii="Times New Roman" w:hAnsi="Times New Roman" w:cs="Times New Roman"/>
          <w:sz w:val="28"/>
          <w:szCs w:val="28"/>
        </w:rPr>
      </w:pPr>
      <w:r w:rsidRPr="006F407D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67253C" w:rsidRPr="006F407D" w:rsidRDefault="008C53A9" w:rsidP="0067253C">
      <w:pPr>
        <w:spacing w:before="2760" w:after="0"/>
        <w:jc w:val="center"/>
        <w:rPr>
          <w:rFonts w:ascii="Times New Roman" w:hAnsi="Times New Roman" w:cs="Times New Roman"/>
          <w:sz w:val="28"/>
          <w:szCs w:val="28"/>
        </w:rPr>
      </w:pPr>
      <w:r w:rsidRPr="006F407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D1C72">
        <w:rPr>
          <w:rFonts w:ascii="Times New Roman" w:hAnsi="Times New Roman" w:cs="Times New Roman"/>
          <w:sz w:val="28"/>
          <w:szCs w:val="28"/>
        </w:rPr>
        <w:t>8</w:t>
      </w:r>
      <w:r w:rsidR="0067253C" w:rsidRPr="006F407D">
        <w:rPr>
          <w:rFonts w:ascii="Times New Roman" w:hAnsi="Times New Roman" w:cs="Times New Roman"/>
          <w:sz w:val="28"/>
          <w:szCs w:val="28"/>
        </w:rPr>
        <w:br/>
      </w:r>
      <w:r w:rsidRPr="006F407D">
        <w:rPr>
          <w:rFonts w:ascii="Times New Roman" w:hAnsi="Times New Roman" w:cs="Times New Roman"/>
          <w:b/>
          <w:sz w:val="28"/>
          <w:szCs w:val="28"/>
        </w:rPr>
        <w:t>«</w:t>
      </w:r>
      <w:r w:rsidR="00CF5F47">
        <w:rPr>
          <w:rFonts w:ascii="Times New Roman" w:hAnsi="Times New Roman" w:cs="Times New Roman"/>
          <w:b/>
          <w:bCs/>
          <w:sz w:val="28"/>
          <w:szCs w:val="28"/>
        </w:rPr>
        <w:t>Системы с автоматическим управлением</w:t>
      </w:r>
      <w:r w:rsidRPr="006F407D">
        <w:rPr>
          <w:rFonts w:ascii="Times New Roman" w:hAnsi="Times New Roman" w:cs="Times New Roman"/>
          <w:b/>
          <w:sz w:val="28"/>
          <w:szCs w:val="28"/>
        </w:rPr>
        <w:t>»</w:t>
      </w:r>
    </w:p>
    <w:p w:rsidR="0067253C" w:rsidRPr="006F407D" w:rsidRDefault="008C53A9" w:rsidP="003759C4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6F407D">
        <w:rPr>
          <w:rFonts w:ascii="Times New Roman" w:hAnsi="Times New Roman" w:cs="Times New Roman"/>
          <w:sz w:val="28"/>
          <w:szCs w:val="28"/>
        </w:rPr>
        <w:t xml:space="preserve">по курсу: </w:t>
      </w:r>
      <w:r w:rsidRPr="006F407D">
        <w:rPr>
          <w:rFonts w:ascii="Times New Roman" w:hAnsi="Times New Roman" w:cs="Times New Roman"/>
          <w:b/>
          <w:sz w:val="28"/>
          <w:szCs w:val="28"/>
        </w:rPr>
        <w:t>«</w:t>
      </w:r>
      <w:r w:rsidRPr="006F407D">
        <w:rPr>
          <w:rFonts w:ascii="Times New Roman" w:hAnsi="Times New Roman" w:cs="Times New Roman"/>
          <w:sz w:val="28"/>
          <w:szCs w:val="28"/>
        </w:rPr>
        <w:t>Введение в инженерную деятельность</w:t>
      </w:r>
      <w:r w:rsidRPr="006F407D">
        <w:rPr>
          <w:rFonts w:ascii="Times New Roman" w:hAnsi="Times New Roman" w:cs="Times New Roman"/>
          <w:b/>
          <w:sz w:val="28"/>
          <w:szCs w:val="28"/>
        </w:rPr>
        <w:t>»</w:t>
      </w:r>
    </w:p>
    <w:p w:rsidR="0067253C" w:rsidRPr="006F407D" w:rsidRDefault="0067253C" w:rsidP="008C53A9">
      <w:pPr>
        <w:tabs>
          <w:tab w:val="left" w:pos="3969"/>
          <w:tab w:val="right" w:pos="9072"/>
        </w:tabs>
        <w:spacing w:before="2760"/>
        <w:rPr>
          <w:rFonts w:ascii="Times New Roman" w:hAnsi="Times New Roman" w:cs="Times New Roman"/>
          <w:sz w:val="28"/>
          <w:szCs w:val="28"/>
        </w:rPr>
      </w:pPr>
      <w:r w:rsidRPr="006F407D">
        <w:rPr>
          <w:rFonts w:ascii="Times New Roman" w:hAnsi="Times New Roman" w:cs="Times New Roman"/>
          <w:sz w:val="28"/>
          <w:szCs w:val="28"/>
        </w:rPr>
        <w:t>Выполнил</w:t>
      </w:r>
      <w:r w:rsidRPr="006F407D">
        <w:rPr>
          <w:rFonts w:ascii="Times New Roman" w:hAnsi="Times New Roman" w:cs="Times New Roman"/>
          <w:sz w:val="28"/>
          <w:szCs w:val="28"/>
        </w:rPr>
        <w:br/>
        <w:t>студент группы КТбо1-</w:t>
      </w:r>
      <w:r w:rsidR="00E22989">
        <w:rPr>
          <w:rFonts w:ascii="Times New Roman" w:hAnsi="Times New Roman" w:cs="Times New Roman"/>
          <w:sz w:val="28"/>
          <w:szCs w:val="28"/>
        </w:rPr>
        <w:t>7</w:t>
      </w:r>
      <w:r w:rsidR="00E22989">
        <w:rPr>
          <w:rFonts w:ascii="Times New Roman" w:hAnsi="Times New Roman" w:cs="Times New Roman"/>
          <w:sz w:val="28"/>
          <w:szCs w:val="28"/>
        </w:rPr>
        <w:tab/>
        <w:t>_______________</w:t>
      </w:r>
      <w:r w:rsidR="00E22989">
        <w:rPr>
          <w:rFonts w:ascii="Times New Roman" w:hAnsi="Times New Roman" w:cs="Times New Roman"/>
          <w:sz w:val="28"/>
          <w:szCs w:val="28"/>
        </w:rPr>
        <w:tab/>
        <w:t>С</w:t>
      </w:r>
      <w:r w:rsidRPr="006F407D">
        <w:rPr>
          <w:rFonts w:ascii="Times New Roman" w:hAnsi="Times New Roman" w:cs="Times New Roman"/>
          <w:sz w:val="28"/>
          <w:szCs w:val="28"/>
        </w:rPr>
        <w:t xml:space="preserve">. </w:t>
      </w:r>
      <w:r w:rsidR="00E22989">
        <w:rPr>
          <w:rFonts w:ascii="Times New Roman" w:hAnsi="Times New Roman" w:cs="Times New Roman"/>
          <w:sz w:val="28"/>
          <w:szCs w:val="28"/>
        </w:rPr>
        <w:t>А</w:t>
      </w:r>
      <w:r w:rsidRPr="006F40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2989">
        <w:rPr>
          <w:rFonts w:ascii="Times New Roman" w:hAnsi="Times New Roman" w:cs="Times New Roman"/>
          <w:sz w:val="28"/>
          <w:szCs w:val="28"/>
        </w:rPr>
        <w:t>Бекезин</w:t>
      </w:r>
      <w:proofErr w:type="spellEnd"/>
    </w:p>
    <w:p w:rsidR="00F425B3" w:rsidRPr="006F407D" w:rsidRDefault="0067253C" w:rsidP="00C132EC">
      <w:pPr>
        <w:tabs>
          <w:tab w:val="left" w:pos="3969"/>
          <w:tab w:val="right" w:pos="9072"/>
        </w:tabs>
        <w:spacing w:before="720" w:after="0"/>
        <w:rPr>
          <w:rFonts w:ascii="Times New Roman" w:hAnsi="Times New Roman" w:cs="Times New Roman"/>
          <w:sz w:val="28"/>
          <w:szCs w:val="28"/>
        </w:rPr>
      </w:pPr>
      <w:r w:rsidRPr="006F407D">
        <w:rPr>
          <w:rFonts w:ascii="Times New Roman" w:hAnsi="Times New Roman" w:cs="Times New Roman"/>
          <w:sz w:val="28"/>
          <w:szCs w:val="28"/>
        </w:rPr>
        <w:t>Принял</w:t>
      </w:r>
      <w:r w:rsidRPr="006F407D">
        <w:rPr>
          <w:rFonts w:ascii="Times New Roman" w:hAnsi="Times New Roman" w:cs="Times New Roman"/>
          <w:sz w:val="28"/>
          <w:szCs w:val="28"/>
        </w:rPr>
        <w:br/>
      </w:r>
      <w:r w:rsidR="003759C4" w:rsidRPr="006F407D">
        <w:rPr>
          <w:rFonts w:ascii="Times New Roman" w:hAnsi="Times New Roman" w:cs="Times New Roman"/>
          <w:sz w:val="28"/>
          <w:szCs w:val="28"/>
        </w:rPr>
        <w:t>ассистент</w:t>
      </w:r>
      <w:r w:rsidRPr="006F407D">
        <w:rPr>
          <w:rFonts w:ascii="Times New Roman" w:hAnsi="Times New Roman" w:cs="Times New Roman"/>
          <w:sz w:val="28"/>
          <w:szCs w:val="28"/>
        </w:rPr>
        <w:tab/>
        <w:t>_______________</w:t>
      </w:r>
      <w:r w:rsidRPr="006F407D">
        <w:rPr>
          <w:rFonts w:ascii="Times New Roman" w:hAnsi="Times New Roman" w:cs="Times New Roman"/>
          <w:sz w:val="28"/>
          <w:szCs w:val="28"/>
        </w:rPr>
        <w:tab/>
      </w:r>
      <w:r w:rsidR="003759C4" w:rsidRPr="006F407D">
        <w:rPr>
          <w:rFonts w:ascii="Times New Roman" w:hAnsi="Times New Roman" w:cs="Times New Roman"/>
          <w:sz w:val="28"/>
          <w:szCs w:val="28"/>
        </w:rPr>
        <w:t xml:space="preserve">С. С. </w:t>
      </w:r>
      <w:proofErr w:type="spellStart"/>
      <w:r w:rsidR="003759C4" w:rsidRPr="006F407D">
        <w:rPr>
          <w:rFonts w:ascii="Times New Roman" w:hAnsi="Times New Roman" w:cs="Times New Roman"/>
          <w:sz w:val="28"/>
          <w:szCs w:val="28"/>
        </w:rPr>
        <w:t>Лихтин</w:t>
      </w:r>
      <w:proofErr w:type="spellEnd"/>
    </w:p>
    <w:p w:rsidR="0048558F" w:rsidRPr="006F407D" w:rsidRDefault="00C723FE" w:rsidP="00E604CE">
      <w:pPr>
        <w:pStyle w:val="af"/>
      </w:pPr>
      <w:r w:rsidRPr="006F407D">
        <w:lastRenderedPageBreak/>
        <w:t>СОдержание</w:t>
      </w:r>
    </w:p>
    <w:p w:rsidR="007D1C72" w:rsidRDefault="00A7599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6F407D">
        <w:rPr>
          <w:lang w:val="ru-RU"/>
        </w:rPr>
        <w:fldChar w:fldCharType="begin"/>
      </w:r>
      <w:r w:rsidR="00AD2216" w:rsidRPr="006F407D">
        <w:rPr>
          <w:lang w:val="ru-RU"/>
        </w:rPr>
        <w:instrText xml:space="preserve"> TOC \h \z \t "Структурный элемент;1;Первый уровень заголовка;1;Второй уровень заголовка;2" </w:instrText>
      </w:r>
      <w:r w:rsidRPr="006F407D">
        <w:rPr>
          <w:lang w:val="ru-RU"/>
        </w:rPr>
        <w:fldChar w:fldCharType="separate"/>
      </w:r>
      <w:hyperlink w:anchor="_Toc103894329" w:history="1">
        <w:r w:rsidR="007D1C72" w:rsidRPr="0046422B">
          <w:rPr>
            <w:rStyle w:val="aff4"/>
            <w:noProof/>
          </w:rPr>
          <w:t>Введение</w:t>
        </w:r>
        <w:r w:rsidR="007D1C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C72">
          <w:rPr>
            <w:noProof/>
            <w:webHidden/>
          </w:rPr>
          <w:instrText xml:space="preserve"> PAGEREF _Toc103894329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9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C72" w:rsidRDefault="00A7599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03894330" w:history="1">
        <w:r w:rsidR="007D1C72" w:rsidRPr="0046422B">
          <w:rPr>
            <w:rStyle w:val="aff4"/>
            <w:noProof/>
          </w:rPr>
          <w:t>Основная часть</w:t>
        </w:r>
        <w:r w:rsidR="007D1C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C72">
          <w:rPr>
            <w:noProof/>
            <w:webHidden/>
          </w:rPr>
          <w:instrText xml:space="preserve"> PAGEREF _Toc103894330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9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1C72" w:rsidRDefault="00A7599D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03894331" w:history="1">
        <w:r w:rsidR="007D1C72" w:rsidRPr="0046422B">
          <w:rPr>
            <w:rStyle w:val="aff4"/>
            <w:noProof/>
          </w:rPr>
          <w:t>Заключение</w:t>
        </w:r>
        <w:r w:rsidR="007D1C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C72">
          <w:rPr>
            <w:noProof/>
            <w:webHidden/>
          </w:rPr>
          <w:instrText xml:space="preserve"> PAGEREF _Toc103894331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9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21A" w:rsidRPr="006F407D" w:rsidRDefault="00A7599D" w:rsidP="0087721A">
      <w:pPr>
        <w:pStyle w:val="ad"/>
        <w:rPr>
          <w:lang w:val="ru-RU"/>
        </w:rPr>
      </w:pPr>
      <w:r w:rsidRPr="006F407D">
        <w:rPr>
          <w:lang w:val="ru-RU"/>
        </w:rPr>
        <w:fldChar w:fldCharType="end"/>
      </w:r>
    </w:p>
    <w:p w:rsidR="008B056D" w:rsidRDefault="008B056D" w:rsidP="008B056D">
      <w:pPr>
        <w:pStyle w:val="ae"/>
      </w:pPr>
      <w:bookmarkStart w:id="0" w:name="_Toc100920213"/>
      <w:bookmarkStart w:id="1" w:name="_Toc103894329"/>
      <w:r w:rsidRPr="006F407D">
        <w:lastRenderedPageBreak/>
        <w:t>Введение</w:t>
      </w:r>
      <w:bookmarkEnd w:id="0"/>
      <w:bookmarkEnd w:id="1"/>
    </w:p>
    <w:p w:rsidR="00D26C74" w:rsidRDefault="00D26C74" w:rsidP="00D26C74">
      <w:pPr>
        <w:pStyle w:val="ad"/>
        <w:rPr>
          <w:lang w:val="ru-RU"/>
        </w:rPr>
      </w:pPr>
      <w:r>
        <w:rPr>
          <w:lang w:val="ru-RU"/>
        </w:rPr>
        <w:t>Целью работы является изучение алгоритмов управления устройствами с использованием обратной связи.</w:t>
      </w:r>
    </w:p>
    <w:p w:rsidR="00D26C74" w:rsidRDefault="00D26C74" w:rsidP="00D26C74">
      <w:pPr>
        <w:pStyle w:val="ad"/>
        <w:rPr>
          <w:lang w:val="en-US"/>
        </w:rPr>
      </w:pPr>
      <w:r>
        <w:rPr>
          <w:lang w:val="ru-RU"/>
        </w:rPr>
        <w:t>Задачами работы являются</w:t>
      </w:r>
      <w:r>
        <w:rPr>
          <w:lang w:val="en-US"/>
        </w:rPr>
        <w:t>:</w:t>
      </w:r>
    </w:p>
    <w:p w:rsidR="00D26C74" w:rsidRPr="00D26C74" w:rsidRDefault="00D26C74" w:rsidP="00D26C74">
      <w:pPr>
        <w:pStyle w:val="ad"/>
        <w:numPr>
          <w:ilvl w:val="0"/>
          <w:numId w:val="28"/>
        </w:numPr>
        <w:rPr>
          <w:lang w:val="en-US"/>
        </w:rPr>
      </w:pPr>
      <w:r>
        <w:rPr>
          <w:lang w:val="ru-RU"/>
        </w:rPr>
        <w:t>Настроить стабилизатор напряжения.</w:t>
      </w:r>
    </w:p>
    <w:p w:rsidR="00D26C74" w:rsidRDefault="00D26C74" w:rsidP="00D26C74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Запрограммировать и настроить </w:t>
      </w:r>
      <w:r>
        <w:rPr>
          <w:lang w:val="en-US"/>
        </w:rPr>
        <w:t>PID</w:t>
      </w:r>
      <w:r w:rsidRPr="00D26C74">
        <w:rPr>
          <w:lang w:val="ru-RU"/>
        </w:rPr>
        <w:t xml:space="preserve"> </w:t>
      </w:r>
      <w:r>
        <w:rPr>
          <w:lang w:val="ru-RU"/>
        </w:rPr>
        <w:t>регулятор</w:t>
      </w:r>
      <w:r w:rsidRPr="00D26C74">
        <w:rPr>
          <w:lang w:val="ru-RU"/>
        </w:rPr>
        <w:t>;</w:t>
      </w:r>
    </w:p>
    <w:p w:rsidR="00D26C74" w:rsidRPr="00D26C74" w:rsidRDefault="00D26C74" w:rsidP="00D26C74">
      <w:pPr>
        <w:pStyle w:val="ad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Написать программу для автоматического управления стабилизатором напряжения.</w:t>
      </w:r>
    </w:p>
    <w:p w:rsidR="008B056D" w:rsidRDefault="00C278EC" w:rsidP="00C278EC">
      <w:pPr>
        <w:pStyle w:val="ae"/>
      </w:pPr>
      <w:bookmarkStart w:id="2" w:name="_Toc103894330"/>
      <w:bookmarkStart w:id="3" w:name="_Toc85978964"/>
      <w:r w:rsidRPr="006F407D">
        <w:lastRenderedPageBreak/>
        <w:t>Основная часть</w:t>
      </w:r>
      <w:bookmarkEnd w:id="2"/>
    </w:p>
    <w:p w:rsidR="00D26C74" w:rsidRDefault="00D26C74" w:rsidP="00D26C74">
      <w:pPr>
        <w:pStyle w:val="ad"/>
        <w:rPr>
          <w:lang w:val="ru-RU"/>
        </w:rPr>
      </w:pPr>
      <w:r>
        <w:rPr>
          <w:lang w:val="ru-RU"/>
        </w:rPr>
        <w:t xml:space="preserve">В лабораторной работе №5 мы уже </w:t>
      </w:r>
      <w:r w:rsidR="00E22989">
        <w:rPr>
          <w:lang w:val="ru-RU"/>
        </w:rPr>
        <w:t>работали</w:t>
      </w:r>
      <w:r>
        <w:rPr>
          <w:lang w:val="ru-RU"/>
        </w:rPr>
        <w:t xml:space="preserve"> с электродвигателем. Сейчас</w:t>
      </w:r>
      <w:r w:rsidR="00E22989">
        <w:rPr>
          <w:lang w:val="ru-RU"/>
        </w:rPr>
        <w:t xml:space="preserve"> же мы</w:t>
      </w:r>
      <w:r>
        <w:rPr>
          <w:lang w:val="ru-RU"/>
        </w:rPr>
        <w:t xml:space="preserve"> подключил</w:t>
      </w:r>
      <w:r w:rsidR="00E22989">
        <w:rPr>
          <w:lang w:val="ru-RU"/>
        </w:rPr>
        <w:t>и</w:t>
      </w:r>
      <w:r>
        <w:rPr>
          <w:lang w:val="ru-RU"/>
        </w:rPr>
        <w:t xml:space="preserve"> его</w:t>
      </w:r>
      <w:r w:rsidR="00432B29">
        <w:rPr>
          <w:lang w:val="ru-RU"/>
        </w:rPr>
        <w:t xml:space="preserve"> к порту </w:t>
      </w:r>
      <w:r w:rsidR="00432B29">
        <w:rPr>
          <w:lang w:val="en-US"/>
        </w:rPr>
        <w:t>Voltage</w:t>
      </w:r>
      <w:r w:rsidR="00432B29" w:rsidRPr="00432B29">
        <w:rPr>
          <w:lang w:val="ru-RU"/>
        </w:rPr>
        <w:t xml:space="preserve"> </w:t>
      </w:r>
      <w:r w:rsidR="00432B29">
        <w:rPr>
          <w:lang w:val="en-US"/>
        </w:rPr>
        <w:t>Regulator</w:t>
      </w:r>
      <w:r w:rsidR="00432B29" w:rsidRPr="00432B29">
        <w:rPr>
          <w:lang w:val="ru-RU"/>
        </w:rPr>
        <w:t xml:space="preserve">. </w:t>
      </w:r>
      <w:r w:rsidR="00E22989">
        <w:rPr>
          <w:lang w:val="ru-RU"/>
        </w:rPr>
        <w:t>Далее используя</w:t>
      </w:r>
      <w:r w:rsidR="00432B29">
        <w:rPr>
          <w:lang w:val="ru-RU"/>
        </w:rPr>
        <w:t xml:space="preserve"> </w:t>
      </w:r>
      <w:r w:rsidR="00432B29">
        <w:rPr>
          <w:lang w:val="en-US"/>
        </w:rPr>
        <w:t>PID</w:t>
      </w:r>
      <w:r w:rsidR="00432B29" w:rsidRPr="00432B29">
        <w:rPr>
          <w:lang w:val="ru-RU"/>
        </w:rPr>
        <w:t xml:space="preserve"> </w:t>
      </w:r>
      <w:r w:rsidR="00E22989">
        <w:rPr>
          <w:lang w:val="ru-RU"/>
        </w:rPr>
        <w:t>функцию, мы крутили</w:t>
      </w:r>
      <w:r w:rsidR="00432B29">
        <w:rPr>
          <w:lang w:val="ru-RU"/>
        </w:rPr>
        <w:t xml:space="preserve"> потенциометр,</w:t>
      </w:r>
      <w:r w:rsidR="00E22989">
        <w:rPr>
          <w:lang w:val="ru-RU"/>
        </w:rPr>
        <w:t xml:space="preserve"> а скорость вращения я мотора менялась</w:t>
      </w:r>
      <w:r w:rsidR="00432B29">
        <w:rPr>
          <w:lang w:val="ru-RU"/>
        </w:rPr>
        <w:t>.</w:t>
      </w:r>
      <w:r w:rsidR="00E22989">
        <w:rPr>
          <w:lang w:val="ru-RU"/>
        </w:rPr>
        <w:t xml:space="preserve"> Этого удалось достичь благодаря данному коду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#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include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&lt;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iostream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&gt;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#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include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"stm32f4xx.h"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float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Reg_P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= 0.1; // Коэффициент усиления пропорциональной составляющей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float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Reg_I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= 0.05; // Коэффициент усиления интегрирующей составляющей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float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Reg_D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= 0.02; // Коэффициент усиления дифференцирующей составляющей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mV;int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mA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mD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E22989" w:rsidRPr="00E22989" w:rsidRDefault="00E22989" w:rsidP="00E2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void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SetAltFunc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GPIO_TypeDef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* Port,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Channel,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AF)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 Port-&gt;MODER &amp;= 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~(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3&lt;&lt;(2*Channel));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Сброс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режима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Port-&gt;MODER |= 2&lt;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&lt;(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2*Channel);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Установка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альт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. </w:t>
      </w:r>
      <w:r w:rsidRPr="00E22989">
        <w:rPr>
          <w:rFonts w:ascii="Calibri" w:eastAsia="Times New Roman" w:hAnsi="Calibri" w:cs="Calibri"/>
          <w:color w:val="000000"/>
          <w:lang w:eastAsia="ru-RU"/>
        </w:rPr>
        <w:t>Режима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if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Channel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&lt;8) // Выбор регистра зависит от номера контакта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Port-&gt;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AFR[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0] &amp;= ~(15&lt;&lt;4*Channel);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Сброс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альт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. </w:t>
      </w:r>
      <w:r w:rsidRPr="00E22989">
        <w:rPr>
          <w:rFonts w:ascii="Calibri" w:eastAsia="Times New Roman" w:hAnsi="Calibri" w:cs="Calibri"/>
          <w:color w:val="000000"/>
          <w:lang w:eastAsia="ru-RU"/>
        </w:rPr>
        <w:t>функции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Port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-&gt;AFR[0] |= AF&lt;&lt;(4*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Channel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); // Установка альт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>.</w:t>
      </w:r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>ф</w:t>
      </w:r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>ункции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}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else</w:t>
      </w:r>
      <w:proofErr w:type="gramEnd"/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Port-&gt;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AFR[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1] &amp;= ~(15&lt;&lt;4*(Channel-8));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Сброс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альт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. </w:t>
      </w:r>
      <w:r w:rsidRPr="00E22989">
        <w:rPr>
          <w:rFonts w:ascii="Calibri" w:eastAsia="Times New Roman" w:hAnsi="Calibri" w:cs="Calibri"/>
          <w:color w:val="000000"/>
          <w:lang w:eastAsia="ru-RU"/>
        </w:rPr>
        <w:t>функции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Port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-&gt;AFR[1] |= AF&lt;&lt;(4*(Channel-8)); // Установка альт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>.</w:t>
      </w:r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>ф</w:t>
      </w:r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>ункции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}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}</w:t>
      </w:r>
    </w:p>
    <w:p w:rsidR="00E22989" w:rsidRPr="00E22989" w:rsidRDefault="00E22989" w:rsidP="00E2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AnalogRead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N) // Функция принимает номер канала для преобразования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ADC1-&gt;SQR3 = N; // Выбран полученный из аргумента канал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for(</w:t>
      </w:r>
      <w:proofErr w:type="spellStart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a=0; a&lt;100; a++) {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asm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("NOP"); }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Ожидать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больше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100 </w:t>
      </w:r>
      <w:r w:rsidRPr="00E22989">
        <w:rPr>
          <w:rFonts w:ascii="Calibri" w:eastAsia="Times New Roman" w:hAnsi="Calibri" w:cs="Calibri"/>
          <w:color w:val="000000"/>
          <w:lang w:eastAsia="ru-RU"/>
        </w:rPr>
        <w:t>тактов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lastRenderedPageBreak/>
        <w:t> </w:t>
      </w:r>
      <w:r w:rsidRPr="00E22989">
        <w:rPr>
          <w:rFonts w:ascii="Calibri" w:eastAsia="Times New Roman" w:hAnsi="Calibri" w:cs="Calibri"/>
          <w:color w:val="000000"/>
          <w:lang w:eastAsia="ru-RU"/>
        </w:rPr>
        <w:t>ADC1-&gt;CR2 |= ADC_CR2_SWSTART; // Начать преобразование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while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(!(ADC1-&gt;SR &amp; ADC_SR_EOC)) 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{ </w:t>
      </w:r>
      <w:proofErr w:type="spellStart"/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>asm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("NOP"); } // Ждать установки бита конца операции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return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ADC1-&gt;DR; // Вернуть результат преобразования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}</w:t>
      </w:r>
    </w:p>
    <w:p w:rsidR="00E22989" w:rsidRPr="00E22989" w:rsidRDefault="00E22989" w:rsidP="00E2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229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229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229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229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PID(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Value,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Current)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Функция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ПИД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регулятора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static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l=0;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static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float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=0;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float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p, d;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spellStart"/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e;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e=Value-Current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; // Текущая ошибка регулирования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p=e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*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Reg_P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; // Вычисление пропорциональной составляющей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i+=e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*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Reg_I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; // Вычисление интегрирующей составляющей с накоплением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d=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e-l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)*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Reg_D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; // Вычисление дифференцирующей составляющей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l=e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; // сохраняем текущую ошибку регулирования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return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(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)(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p+i+d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); // Возвращаем управляющее воздействие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}</w:t>
      </w:r>
    </w:p>
    <w:p w:rsidR="00E22989" w:rsidRPr="00E22989" w:rsidRDefault="00E22989" w:rsidP="00E2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extern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"C" void TIM2_IRQHandler()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 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TIM2-&gt;SR=0;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mV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= 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AnalogRead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(3)*11966/4096; // Значение напряжения на выходе в милливольтах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mA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= </w:t>
      </w: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AnalogRead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(6)*3300/4096; // Значение тока на выходе в миллиамперах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 </w:t>
      </w:r>
      <w:proofErr w:type="spellStart"/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mD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=</w:t>
      </w:r>
      <w:proofErr w:type="spellStart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>AnalogRead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(13);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lastRenderedPageBreak/>
        <w:t>  GPIOF-&gt;BSRRL = GPIO_BSRR_BS_11;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GPIOF-&gt;BSRRL = GPIO_BSRR_BS_13;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for(</w:t>
      </w:r>
      <w:proofErr w:type="spellStart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=0;i&lt;10000;i++){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}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GPIOF-&gt;BSRRH = GPIO_BSRR_BS_11;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GPIOF-&gt;BSRRH = GPIO_BSRR_BS_13;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for(</w:t>
      </w:r>
      <w:proofErr w:type="spellStart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=0;i&lt;10000;i++){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}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TIM12-&gt;CCR1=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PID(</w:t>
      </w:r>
      <w:proofErr w:type="spellStart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>mD,mV</w:t>
      </w:r>
      <w:proofErr w:type="spellEnd"/>
      <w:r w:rsidRPr="00E22989">
        <w:rPr>
          <w:rFonts w:ascii="Calibri" w:eastAsia="Times New Roman" w:hAnsi="Calibri" w:cs="Calibri"/>
          <w:color w:val="000000"/>
          <w:lang w:val="en-US" w:eastAsia="ru-RU"/>
        </w:rPr>
        <w:t>);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}</w:t>
      </w:r>
    </w:p>
    <w:p w:rsidR="00E22989" w:rsidRPr="00E22989" w:rsidRDefault="00E22989" w:rsidP="00E229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int</w:t>
      </w:r>
      <w:proofErr w:type="spellEnd"/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main()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{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  RCC-&gt;AHB1ENR |= RCC_AHB1ENR_GPIOFEN;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Порт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I </w:t>
      </w:r>
      <w:r w:rsidRPr="00E22989">
        <w:rPr>
          <w:rFonts w:ascii="Calibri" w:eastAsia="Times New Roman" w:hAnsi="Calibri" w:cs="Calibri"/>
          <w:color w:val="000000"/>
          <w:lang w:eastAsia="ru-RU"/>
        </w:rPr>
        <w:t>задействован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GPIOF-&gt;MODER &amp;= ~GPIO_MODER_MODER11;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GPIOF-&gt;MODER &amp;= ~GPIO_MODER_MODER13;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GPIOF-&gt;MODER |= GPIO_MODER_MODER11_1; 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  GPIOF-&gt;MODER |= GPIO_MODER_MODER13_1; 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RCC</w:t>
      </w:r>
      <w:r w:rsidRPr="00E22989">
        <w:rPr>
          <w:rFonts w:ascii="Calibri" w:eastAsia="Times New Roman" w:hAnsi="Calibri" w:cs="Calibri"/>
          <w:color w:val="000000"/>
          <w:lang w:eastAsia="ru-RU"/>
        </w:rPr>
        <w:t>-&gt;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AHB</w:t>
      </w:r>
      <w:r w:rsidRPr="00E22989">
        <w:rPr>
          <w:rFonts w:ascii="Calibri" w:eastAsia="Times New Roman" w:hAnsi="Calibri" w:cs="Calibri"/>
          <w:color w:val="000000"/>
          <w:lang w:eastAsia="ru-RU"/>
        </w:rPr>
        <w:t>1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ENR</w:t>
      </w:r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|= 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RCC</w:t>
      </w:r>
      <w:r w:rsidRPr="00E22989">
        <w:rPr>
          <w:rFonts w:ascii="Calibri" w:eastAsia="Times New Roman" w:hAnsi="Calibri" w:cs="Calibri"/>
          <w:color w:val="000000"/>
          <w:lang w:eastAsia="ru-RU"/>
        </w:rPr>
        <w:t>_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AHB</w:t>
      </w:r>
      <w:r w:rsidRPr="00E22989">
        <w:rPr>
          <w:rFonts w:ascii="Calibri" w:eastAsia="Times New Roman" w:hAnsi="Calibri" w:cs="Calibri"/>
          <w:color w:val="000000"/>
          <w:lang w:eastAsia="ru-RU"/>
        </w:rPr>
        <w:t>1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ENR</w:t>
      </w:r>
      <w:r w:rsidRPr="00E22989">
        <w:rPr>
          <w:rFonts w:ascii="Calibri" w:eastAsia="Times New Roman" w:hAnsi="Calibri" w:cs="Calibri"/>
          <w:color w:val="000000"/>
          <w:lang w:eastAsia="ru-RU"/>
        </w:rPr>
        <w:t>_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GPIOHEN</w:t>
      </w:r>
      <w:r w:rsidRPr="00E22989">
        <w:rPr>
          <w:rFonts w:ascii="Calibri" w:eastAsia="Times New Roman" w:hAnsi="Calibri" w:cs="Calibri"/>
          <w:color w:val="000000"/>
          <w:lang w:eastAsia="ru-RU"/>
        </w:rPr>
        <w:t xml:space="preserve">; // Порт 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H</w:t>
      </w:r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задействован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GPIOH-&gt;MODER &amp;= ~GPIO_MODER_MODER12;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Сброс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режима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для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PH12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GPIOH-&gt;MODER |= GPIO_MODER_MODER12_0; // Установка режима на выход PH12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GPIOH-&gt;BSRRL = 1&lt;&lt;12; // Установить значение HIGH (3.3V) для PH12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RCC-&gt;AHB1ENR |= RCC_AHB1ENR_GPIOHEN; // Порт H задействован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SetAltFunc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(GPIOH, 6, 9); // Установка альт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>.</w:t>
      </w:r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Pr="00E22989">
        <w:rPr>
          <w:rFonts w:ascii="Calibri" w:eastAsia="Times New Roman" w:hAnsi="Calibri" w:cs="Calibri"/>
          <w:color w:val="000000"/>
          <w:lang w:eastAsia="ru-RU"/>
        </w:rPr>
        <w:t>р</w:t>
      </w:r>
      <w:proofErr w:type="gramEnd"/>
      <w:r w:rsidRPr="00E22989">
        <w:rPr>
          <w:rFonts w:ascii="Calibri" w:eastAsia="Times New Roman" w:hAnsi="Calibri" w:cs="Calibri"/>
          <w:color w:val="000000"/>
          <w:lang w:eastAsia="ru-RU"/>
        </w:rPr>
        <w:t>ежима AF9 для TIM12_CH1(PH6)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RCC-&gt;APB1ENR |= RCC_APB1ENR_TIM12EN; // Таймер 12 задействован (APB1 x2 = 84МГц)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TIM12-&gt;CR2 = TIM_CR2_MMS_0 | TIM_CR2_MMS_1; // Генерация пульса сравнения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TIM12-&gt;ARR = 1000 - 1; // Диапазон сравнения 100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TIM12-&gt;PSC = (84000000/1000/42000)-1; // Задан делитель на 40кГц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TIM12-&gt;CCMR1= TIM_CCMR1_OC1M_1 | TIM_CCMR1_OC1M_2 | TIM_CCMR1_OC1PE; // Режим PWM 1 для CH1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TIM12-&gt;CCER = TIM_CCER_CC1E;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Выход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CH1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активен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TIM12-&gt;CR1 = TIM_CR1_CEN;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Таймер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запущен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lastRenderedPageBreak/>
        <w:t>RCC-&gt;AHB1ENR |= RCC_AHB1ENR_GPIOCEN; // Порт C задействован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GPIOC-&gt;MODER &amp;= ~GPIO_MODER_MODER3;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Сброс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режима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для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PC3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GPIOC-&gt;MODER |= GPIO_MODER_MODER3;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Аналоговый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вход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для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PC3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RCC</w:t>
      </w:r>
      <w:r w:rsidRPr="00E22989">
        <w:rPr>
          <w:rFonts w:ascii="Calibri" w:eastAsia="Times New Roman" w:hAnsi="Calibri" w:cs="Calibri"/>
          <w:color w:val="000000"/>
          <w:lang w:eastAsia="ru-RU"/>
        </w:rPr>
        <w:t>-&gt;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APB</w:t>
      </w:r>
      <w:r w:rsidRPr="00E22989">
        <w:rPr>
          <w:rFonts w:ascii="Calibri" w:eastAsia="Times New Roman" w:hAnsi="Calibri" w:cs="Calibri"/>
          <w:color w:val="000000"/>
          <w:lang w:eastAsia="ru-RU"/>
        </w:rPr>
        <w:t>2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ENR</w:t>
      </w:r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|= 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RCC</w:t>
      </w:r>
      <w:r w:rsidRPr="00E22989">
        <w:rPr>
          <w:rFonts w:ascii="Calibri" w:eastAsia="Times New Roman" w:hAnsi="Calibri" w:cs="Calibri"/>
          <w:color w:val="000000"/>
          <w:lang w:eastAsia="ru-RU"/>
        </w:rPr>
        <w:t>_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APB</w:t>
      </w:r>
      <w:r w:rsidRPr="00E22989">
        <w:rPr>
          <w:rFonts w:ascii="Calibri" w:eastAsia="Times New Roman" w:hAnsi="Calibri" w:cs="Calibri"/>
          <w:color w:val="000000"/>
          <w:lang w:eastAsia="ru-RU"/>
        </w:rPr>
        <w:t>2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ENR</w:t>
      </w:r>
      <w:r w:rsidRPr="00E22989">
        <w:rPr>
          <w:rFonts w:ascii="Calibri" w:eastAsia="Times New Roman" w:hAnsi="Calibri" w:cs="Calibri"/>
          <w:color w:val="000000"/>
          <w:lang w:eastAsia="ru-RU"/>
        </w:rPr>
        <w:t>_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ADC</w:t>
      </w:r>
      <w:r w:rsidRPr="00E22989">
        <w:rPr>
          <w:rFonts w:ascii="Calibri" w:eastAsia="Times New Roman" w:hAnsi="Calibri" w:cs="Calibri"/>
          <w:color w:val="000000"/>
          <w:lang w:eastAsia="ru-RU"/>
        </w:rPr>
        <w:t>1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</w:t>
      </w:r>
      <w:r w:rsidRPr="00E22989">
        <w:rPr>
          <w:rFonts w:ascii="Calibri" w:eastAsia="Times New Roman" w:hAnsi="Calibri" w:cs="Calibri"/>
          <w:color w:val="000000"/>
          <w:lang w:eastAsia="ru-RU"/>
        </w:rPr>
        <w:t>; // АЦП задействован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RCC-&gt;AHB1ENR |= RCC_AHB1ENR_GPIOAEN;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Порт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r w:rsidRPr="00E22989">
        <w:rPr>
          <w:rFonts w:ascii="Calibri" w:eastAsia="Times New Roman" w:hAnsi="Calibri" w:cs="Calibri"/>
          <w:color w:val="000000"/>
          <w:lang w:eastAsia="ru-RU"/>
        </w:rPr>
        <w:t>задействован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GPIOA-&gt;MODER &amp;= </w:t>
      </w:r>
      <w:proofErr w:type="gramStart"/>
      <w:r w:rsidRPr="00E22989">
        <w:rPr>
          <w:rFonts w:ascii="Calibri" w:eastAsia="Times New Roman" w:hAnsi="Calibri" w:cs="Calibri"/>
          <w:color w:val="000000"/>
          <w:lang w:val="en-US" w:eastAsia="ru-RU"/>
        </w:rPr>
        <w:t>~(</w:t>
      </w:r>
      <w:proofErr w:type="gramEnd"/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GPIO_MODER_MODER3 | GPIO_MODER_MODER6);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Сброс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режима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для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PA3 </w:t>
      </w:r>
      <w:r w:rsidRPr="00E22989">
        <w:rPr>
          <w:rFonts w:ascii="Calibri" w:eastAsia="Times New Roman" w:hAnsi="Calibri" w:cs="Calibri"/>
          <w:color w:val="000000"/>
          <w:lang w:eastAsia="ru-RU"/>
        </w:rPr>
        <w:t>и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PA6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GPIOA-&gt;MODER |= GPIO_MODER_MODER3_0 | GPIO_MODER_MODER3_1;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Аналоговый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вход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PA3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GPIOA-&gt;MODER |= GPIO_MODER_MODER6_0 | GPIO_MODER_MODER6_1;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Аналоговый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вход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PA6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ADC1-&gt;CR2 = ADC_CR2_ADON; // </w:t>
      </w:r>
      <w:r w:rsidRPr="00E22989">
        <w:rPr>
          <w:rFonts w:ascii="Calibri" w:eastAsia="Times New Roman" w:hAnsi="Calibri" w:cs="Calibri"/>
          <w:color w:val="000000"/>
          <w:lang w:eastAsia="ru-RU"/>
        </w:rPr>
        <w:t>АЦП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E22989">
        <w:rPr>
          <w:rFonts w:ascii="Calibri" w:eastAsia="Times New Roman" w:hAnsi="Calibri" w:cs="Calibri"/>
          <w:color w:val="000000"/>
          <w:lang w:eastAsia="ru-RU"/>
        </w:rPr>
        <w:t>активен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val="en-US" w:eastAsia="ru-RU"/>
        </w:rPr>
        <w:t>RCC</w:t>
      </w:r>
      <w:r w:rsidRPr="00E22989">
        <w:rPr>
          <w:rFonts w:ascii="Calibri" w:eastAsia="Times New Roman" w:hAnsi="Calibri" w:cs="Calibri"/>
          <w:color w:val="000000"/>
          <w:lang w:eastAsia="ru-RU"/>
        </w:rPr>
        <w:t>-&gt;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APB</w:t>
      </w:r>
      <w:r w:rsidRPr="00E22989">
        <w:rPr>
          <w:rFonts w:ascii="Calibri" w:eastAsia="Times New Roman" w:hAnsi="Calibri" w:cs="Calibri"/>
          <w:color w:val="000000"/>
          <w:lang w:eastAsia="ru-RU"/>
        </w:rPr>
        <w:t>1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ENR</w:t>
      </w:r>
      <w:r w:rsidRPr="00E22989">
        <w:rPr>
          <w:rFonts w:ascii="Calibri" w:eastAsia="Times New Roman" w:hAnsi="Calibri" w:cs="Calibri"/>
          <w:color w:val="000000"/>
          <w:lang w:eastAsia="ru-RU"/>
        </w:rPr>
        <w:t xml:space="preserve"> |= 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RCC</w:t>
      </w:r>
      <w:r w:rsidRPr="00E22989">
        <w:rPr>
          <w:rFonts w:ascii="Calibri" w:eastAsia="Times New Roman" w:hAnsi="Calibri" w:cs="Calibri"/>
          <w:color w:val="000000"/>
          <w:lang w:eastAsia="ru-RU"/>
        </w:rPr>
        <w:t>_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APB</w:t>
      </w:r>
      <w:r w:rsidRPr="00E22989">
        <w:rPr>
          <w:rFonts w:ascii="Calibri" w:eastAsia="Times New Roman" w:hAnsi="Calibri" w:cs="Calibri"/>
          <w:color w:val="000000"/>
          <w:lang w:eastAsia="ru-RU"/>
        </w:rPr>
        <w:t>1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ENR</w:t>
      </w:r>
      <w:r w:rsidRPr="00E22989">
        <w:rPr>
          <w:rFonts w:ascii="Calibri" w:eastAsia="Times New Roman" w:hAnsi="Calibri" w:cs="Calibri"/>
          <w:color w:val="000000"/>
          <w:lang w:eastAsia="ru-RU"/>
        </w:rPr>
        <w:t>_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TIM</w:t>
      </w:r>
      <w:r w:rsidRPr="00E22989">
        <w:rPr>
          <w:rFonts w:ascii="Calibri" w:eastAsia="Times New Roman" w:hAnsi="Calibri" w:cs="Calibri"/>
          <w:color w:val="000000"/>
          <w:lang w:eastAsia="ru-RU"/>
        </w:rPr>
        <w:t>2</w:t>
      </w:r>
      <w:r w:rsidRPr="00E22989">
        <w:rPr>
          <w:rFonts w:ascii="Calibri" w:eastAsia="Times New Roman" w:hAnsi="Calibri" w:cs="Calibri"/>
          <w:color w:val="000000"/>
          <w:lang w:val="en-US" w:eastAsia="ru-RU"/>
        </w:rPr>
        <w:t>EN</w:t>
      </w:r>
      <w:r w:rsidRPr="00E22989">
        <w:rPr>
          <w:rFonts w:ascii="Calibri" w:eastAsia="Times New Roman" w:hAnsi="Calibri" w:cs="Calibri"/>
          <w:color w:val="000000"/>
          <w:lang w:eastAsia="ru-RU"/>
        </w:rPr>
        <w:t>; // Задействовать 2 таймер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TIM2-&gt;PSC = ((84000000)/100/1000)-1; // Задать делитель на 100Гц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TIM2-&gt;ARR = 1000-1; // Задать диапазон переполнения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TIM2-&gt;DIER = TIM_DIER_UIE; // Разрешить прерывания по переполнению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TIM2-&gt;CR1 = TIM_CR1_CEN; // Запустить таймер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NVIC_SetPriority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(TIM2_IRQn, 2); // Задать приоритет прерывания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NVIC_EnableIRQ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(TIM2_IRQn); // Прерывание активировано</w:t>
      </w: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2989">
        <w:rPr>
          <w:rFonts w:ascii="Calibri" w:eastAsia="Times New Roman" w:hAnsi="Calibri" w:cs="Calibri"/>
          <w:color w:val="000000"/>
          <w:lang w:eastAsia="ru-RU"/>
        </w:rPr>
        <w:t>while</w:t>
      </w:r>
      <w:proofErr w:type="spellEnd"/>
      <w:r w:rsidRPr="00E22989">
        <w:rPr>
          <w:rFonts w:ascii="Calibri" w:eastAsia="Times New Roman" w:hAnsi="Calibri" w:cs="Calibri"/>
          <w:color w:val="000000"/>
          <w:lang w:eastAsia="ru-RU"/>
        </w:rPr>
        <w:t>(1){}</w:t>
      </w:r>
    </w:p>
    <w:p w:rsidR="00E22989" w:rsidRPr="00E22989" w:rsidRDefault="00E22989" w:rsidP="00E2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2989" w:rsidRPr="00E22989" w:rsidRDefault="00E22989" w:rsidP="00E2298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989">
        <w:rPr>
          <w:rFonts w:ascii="Calibri" w:eastAsia="Times New Roman" w:hAnsi="Calibri" w:cs="Calibri"/>
          <w:color w:val="000000"/>
          <w:lang w:eastAsia="ru-RU"/>
        </w:rPr>
        <w:t>}</w:t>
      </w:r>
    </w:p>
    <w:p w:rsidR="00432B29" w:rsidRDefault="00432B29" w:rsidP="00432B29">
      <w:pPr>
        <w:pStyle w:val="ad"/>
        <w:rPr>
          <w:lang w:val="ru-RU"/>
        </w:rPr>
      </w:pPr>
      <w:r>
        <w:rPr>
          <w:lang w:val="ru-RU"/>
        </w:rPr>
        <w:t>Затем в зависимости о</w:t>
      </w:r>
      <w:r w:rsidR="00E22989">
        <w:rPr>
          <w:lang w:val="ru-RU"/>
        </w:rPr>
        <w:t>т положения потенциометра менялась частота мигания светодиодов</w:t>
      </w:r>
      <w:r>
        <w:rPr>
          <w:lang w:val="ru-RU"/>
        </w:rPr>
        <w:t>.</w:t>
      </w:r>
      <w:r w:rsidR="000C32BE">
        <w:rPr>
          <w:lang w:val="ru-RU"/>
        </w:rPr>
        <w:t xml:space="preserve"> </w:t>
      </w:r>
      <w:r w:rsidR="00E22989">
        <w:rPr>
          <w:lang w:val="ru-RU"/>
        </w:rPr>
        <w:t>В зависимости от</w:t>
      </w:r>
      <w:r w:rsidR="00013CFD">
        <w:rPr>
          <w:lang w:val="ru-RU"/>
        </w:rPr>
        <w:t xml:space="preserve"> </w:t>
      </w:r>
      <w:r w:rsidR="00E22989">
        <w:rPr>
          <w:lang w:val="ru-RU"/>
        </w:rPr>
        <w:t>коэффициентов</w:t>
      </w:r>
      <w:r w:rsidR="000C32BE">
        <w:rPr>
          <w:lang w:val="ru-RU"/>
        </w:rPr>
        <w:t xml:space="preserve"> усиления пропорциональной и интегрирующей составляющей</w:t>
      </w:r>
      <w:r w:rsidR="00E22989">
        <w:rPr>
          <w:lang w:val="ru-RU"/>
        </w:rPr>
        <w:t xml:space="preserve"> менялась длительность циклов, отвечающая за работу светодиодов.</w:t>
      </w:r>
    </w:p>
    <w:p w:rsidR="008B056D" w:rsidRPr="006F407D" w:rsidRDefault="008B056D" w:rsidP="008B056D">
      <w:pPr>
        <w:pStyle w:val="ae"/>
      </w:pPr>
      <w:bookmarkStart w:id="4" w:name="_Toc85978965"/>
      <w:bookmarkStart w:id="5" w:name="_Toc100920215"/>
      <w:bookmarkStart w:id="6" w:name="_Toc103894331"/>
      <w:bookmarkEnd w:id="3"/>
      <w:r w:rsidRPr="006F407D">
        <w:lastRenderedPageBreak/>
        <w:t>Заключение</w:t>
      </w:r>
      <w:bookmarkEnd w:id="4"/>
      <w:bookmarkEnd w:id="5"/>
      <w:bookmarkEnd w:id="6"/>
    </w:p>
    <w:p w:rsidR="008B056D" w:rsidRPr="00F27299" w:rsidRDefault="008B056D" w:rsidP="008B056D">
      <w:pPr>
        <w:pStyle w:val="ad"/>
        <w:rPr>
          <w:lang w:val="ru-RU"/>
        </w:rPr>
      </w:pPr>
      <w:r w:rsidRPr="006F407D">
        <w:rPr>
          <w:lang w:val="ru-RU"/>
        </w:rPr>
        <w:t xml:space="preserve">В ходе этой лабораторной работы </w:t>
      </w:r>
      <w:r w:rsidR="00E22989">
        <w:rPr>
          <w:lang w:val="ru-RU"/>
        </w:rPr>
        <w:t>мы</w:t>
      </w:r>
      <w:r w:rsidR="00470134" w:rsidRPr="006F407D">
        <w:rPr>
          <w:lang w:val="ru-RU"/>
        </w:rPr>
        <w:t xml:space="preserve"> </w:t>
      </w:r>
      <w:r w:rsidR="00E22989">
        <w:rPr>
          <w:lang w:val="ru-RU"/>
        </w:rPr>
        <w:t>познакомились</w:t>
      </w:r>
      <w:r w:rsidR="00AB62B7">
        <w:rPr>
          <w:lang w:val="ru-RU"/>
        </w:rPr>
        <w:t xml:space="preserve"> с </w:t>
      </w:r>
      <w:proofErr w:type="spellStart"/>
      <w:r w:rsidR="00AB62B7">
        <w:rPr>
          <w:lang w:val="ru-RU"/>
        </w:rPr>
        <w:t>ПИД-регулятором</w:t>
      </w:r>
      <w:proofErr w:type="spellEnd"/>
      <w:r w:rsidR="00AB62B7">
        <w:rPr>
          <w:lang w:val="ru-RU"/>
        </w:rPr>
        <w:t xml:space="preserve">. Полное название – </w:t>
      </w:r>
      <w:r w:rsidR="00AB62B7" w:rsidRPr="00AB62B7">
        <w:rPr>
          <w:lang w:val="ru-RU"/>
        </w:rPr>
        <w:t>Пропорционально-интегрально-дифференцирующий</w:t>
      </w:r>
      <w:r w:rsidR="004930A7">
        <w:rPr>
          <w:lang w:val="ru-RU"/>
        </w:rPr>
        <w:t xml:space="preserve"> </w:t>
      </w:r>
      <w:r w:rsidR="00AB62B7" w:rsidRPr="00AB62B7">
        <w:rPr>
          <w:lang w:val="ru-RU"/>
        </w:rPr>
        <w:t>регулятор</w:t>
      </w:r>
      <w:r w:rsidR="00AB62B7">
        <w:rPr>
          <w:lang w:val="ru-RU"/>
        </w:rPr>
        <w:t>. Такое устройство используется в системах автоматического управления. Для его работы необходима обратная связь.</w:t>
      </w:r>
    </w:p>
    <w:sectPr w:rsidR="008B056D" w:rsidRPr="00F27299" w:rsidSect="00B216A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D79" w:rsidRDefault="00251D79" w:rsidP="0067253C">
      <w:pPr>
        <w:spacing w:after="0" w:line="240" w:lineRule="auto"/>
      </w:pPr>
      <w:r>
        <w:separator/>
      </w:r>
    </w:p>
  </w:endnote>
  <w:endnote w:type="continuationSeparator" w:id="0">
    <w:p w:rsidR="00251D79" w:rsidRDefault="00251D79" w:rsidP="0067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4591830"/>
      <w:docPartObj>
        <w:docPartGallery w:val="Page Numbers (Bottom of Page)"/>
        <w:docPartUnique/>
      </w:docPartObj>
    </w:sdtPr>
    <w:sdtContent>
      <w:p w:rsidR="0067253C" w:rsidRPr="0048558F" w:rsidRDefault="00A7599D" w:rsidP="009407C5">
        <w:pPr>
          <w:pStyle w:val="ad"/>
          <w:jc w:val="center"/>
        </w:pPr>
        <w:r>
          <w:fldChar w:fldCharType="begin"/>
        </w:r>
        <w:r w:rsidR="0048558F">
          <w:instrText>PAGE   \* MERGEFORMAT</w:instrText>
        </w:r>
        <w:r>
          <w:fldChar w:fldCharType="separate"/>
        </w:r>
        <w:r w:rsidR="00E2298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6A6" w:rsidRPr="0048558F" w:rsidRDefault="00B216A6" w:rsidP="0048558F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48558F">
      <w:rPr>
        <w:rFonts w:ascii="Times New Roman" w:hAnsi="Times New Roman" w:cs="Times New Roman"/>
        <w:sz w:val="28"/>
        <w:szCs w:val="28"/>
      </w:rPr>
      <w:t>Таганрог 202</w:t>
    </w:r>
    <w:r w:rsidR="003759C4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D79" w:rsidRDefault="00251D79" w:rsidP="0067253C">
      <w:pPr>
        <w:spacing w:after="0" w:line="240" w:lineRule="auto"/>
      </w:pPr>
      <w:r>
        <w:separator/>
      </w:r>
    </w:p>
  </w:footnote>
  <w:footnote w:type="continuationSeparator" w:id="0">
    <w:p w:rsidR="00251D79" w:rsidRDefault="00251D79" w:rsidP="00672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CB9"/>
    <w:multiLevelType w:val="hybridMultilevel"/>
    <w:tmpl w:val="E8CA3266"/>
    <w:lvl w:ilvl="0" w:tplc="9DFEC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4B393A"/>
    <w:multiLevelType w:val="multilevel"/>
    <w:tmpl w:val="0419001D"/>
    <w:numStyleLink w:val="a"/>
  </w:abstractNum>
  <w:abstractNum w:abstractNumId="2">
    <w:nsid w:val="02BE701D"/>
    <w:multiLevelType w:val="hybridMultilevel"/>
    <w:tmpl w:val="9F924D5A"/>
    <w:lvl w:ilvl="0" w:tplc="02942060">
      <w:start w:val="1"/>
      <w:numFmt w:val="decimal"/>
      <w:pStyle w:val="a0"/>
      <w:lvlText w:val="Рисунок %1 — "/>
      <w:lvlJc w:val="center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4B2451A"/>
    <w:multiLevelType w:val="multilevel"/>
    <w:tmpl w:val="0419001D"/>
    <w:numStyleLink w:val="a1"/>
  </w:abstractNum>
  <w:abstractNum w:abstractNumId="4">
    <w:nsid w:val="07783968"/>
    <w:multiLevelType w:val="multilevel"/>
    <w:tmpl w:val="0419001D"/>
    <w:styleLink w:val="a1"/>
    <w:lvl w:ilvl="0">
      <w:start w:val="1"/>
      <w:numFmt w:val="bullet"/>
      <w:lvlText w:val="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81C3D87"/>
    <w:multiLevelType w:val="hybridMultilevel"/>
    <w:tmpl w:val="95488C7A"/>
    <w:lvl w:ilvl="0" w:tplc="F006B3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1712AF"/>
    <w:multiLevelType w:val="multilevel"/>
    <w:tmpl w:val="0052C82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7">
    <w:nsid w:val="1FA356AC"/>
    <w:multiLevelType w:val="multilevel"/>
    <w:tmpl w:val="0419001D"/>
    <w:styleLink w:val="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41500C8"/>
    <w:multiLevelType w:val="hybridMultilevel"/>
    <w:tmpl w:val="179052C4"/>
    <w:lvl w:ilvl="0" w:tplc="25220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B8137C4"/>
    <w:multiLevelType w:val="hybridMultilevel"/>
    <w:tmpl w:val="7C682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4550A"/>
    <w:multiLevelType w:val="multilevel"/>
    <w:tmpl w:val="BF34E5E0"/>
    <w:numStyleLink w:val="1"/>
  </w:abstractNum>
  <w:abstractNum w:abstractNumId="11">
    <w:nsid w:val="386C579A"/>
    <w:multiLevelType w:val="multilevel"/>
    <w:tmpl w:val="F35E04F6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2">
    <w:nsid w:val="3905438E"/>
    <w:multiLevelType w:val="multilevel"/>
    <w:tmpl w:val="BF34E5E0"/>
    <w:numStyleLink w:val="1"/>
  </w:abstractNum>
  <w:abstractNum w:abstractNumId="13">
    <w:nsid w:val="3C8751A1"/>
    <w:multiLevelType w:val="hybridMultilevel"/>
    <w:tmpl w:val="B6D23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147B50"/>
    <w:multiLevelType w:val="hybridMultilevel"/>
    <w:tmpl w:val="ADA647CC"/>
    <w:lvl w:ilvl="0" w:tplc="EE46A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10A5A3A"/>
    <w:multiLevelType w:val="hybridMultilevel"/>
    <w:tmpl w:val="A3383E08"/>
    <w:lvl w:ilvl="0" w:tplc="3FACFE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7F00DB6"/>
    <w:multiLevelType w:val="multilevel"/>
    <w:tmpl w:val="0419001D"/>
    <w:numStyleLink w:val="a2"/>
  </w:abstractNum>
  <w:abstractNum w:abstractNumId="17">
    <w:nsid w:val="49BC799E"/>
    <w:multiLevelType w:val="hybridMultilevel"/>
    <w:tmpl w:val="D03044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CD07FC6"/>
    <w:multiLevelType w:val="hybridMultilevel"/>
    <w:tmpl w:val="CBCE28DE"/>
    <w:lvl w:ilvl="0" w:tplc="F1F4A9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DD2B43"/>
    <w:multiLevelType w:val="multilevel"/>
    <w:tmpl w:val="0419001D"/>
    <w:styleLink w:val="a3"/>
    <w:lvl w:ilvl="0">
      <w:start w:val="1"/>
      <w:numFmt w:val="decimal"/>
      <w:lvlText w:val="%1)"/>
      <w:lvlJc w:val="left"/>
      <w:pPr>
        <w:ind w:left="360" w:hanging="360"/>
      </w:pPr>
      <w:rPr>
        <w:rFonts w:ascii="Franklin Gothic Medium" w:hAnsi="Franklin Gothic Medium"/>
        <w:sz w:val="7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2495309"/>
    <w:multiLevelType w:val="hybridMultilevel"/>
    <w:tmpl w:val="88827E6C"/>
    <w:lvl w:ilvl="0" w:tplc="4B347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674D60"/>
    <w:multiLevelType w:val="hybridMultilevel"/>
    <w:tmpl w:val="0426886A"/>
    <w:lvl w:ilvl="0" w:tplc="439889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528695D"/>
    <w:multiLevelType w:val="hybridMultilevel"/>
    <w:tmpl w:val="922878AC"/>
    <w:lvl w:ilvl="0" w:tplc="3822E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68973AF"/>
    <w:multiLevelType w:val="multilevel"/>
    <w:tmpl w:val="BF34E5E0"/>
    <w:numStyleLink w:val="1"/>
  </w:abstractNum>
  <w:abstractNum w:abstractNumId="24">
    <w:nsid w:val="67DB7E83"/>
    <w:multiLevelType w:val="multilevel"/>
    <w:tmpl w:val="0419001D"/>
    <w:numStyleLink w:val="a3"/>
  </w:abstractNum>
  <w:abstractNum w:abstractNumId="25">
    <w:nsid w:val="6E4B1017"/>
    <w:multiLevelType w:val="multilevel"/>
    <w:tmpl w:val="6BCE526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a4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6">
    <w:nsid w:val="6EF44A67"/>
    <w:multiLevelType w:val="multilevel"/>
    <w:tmpl w:val="BF34E5E0"/>
    <w:styleLink w:val="1"/>
    <w:lvl w:ilvl="0">
      <w:start w:val="1"/>
      <w:numFmt w:val="bullet"/>
      <w:lvlText w:val=""/>
      <w:lvlJc w:val="left"/>
      <w:pPr>
        <w:ind w:left="1072" w:hanging="363"/>
      </w:pPr>
      <w:rPr>
        <w:rFonts w:ascii="Symbol" w:hAnsi="Symbol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D8B0D47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11"/>
  </w:num>
  <w:num w:numId="3">
    <w:abstractNumId w:val="27"/>
  </w:num>
  <w:num w:numId="4">
    <w:abstractNumId w:val="1"/>
  </w:num>
  <w:num w:numId="5">
    <w:abstractNumId w:val="18"/>
  </w:num>
  <w:num w:numId="6">
    <w:abstractNumId w:val="9"/>
  </w:num>
  <w:num w:numId="7">
    <w:abstractNumId w:val="7"/>
  </w:num>
  <w:num w:numId="8">
    <w:abstractNumId w:val="16"/>
  </w:num>
  <w:num w:numId="9">
    <w:abstractNumId w:val="19"/>
  </w:num>
  <w:num w:numId="10">
    <w:abstractNumId w:val="24"/>
  </w:num>
  <w:num w:numId="11">
    <w:abstractNumId w:val="21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2"/>
  </w:num>
  <w:num w:numId="17">
    <w:abstractNumId w:val="26"/>
  </w:num>
  <w:num w:numId="18">
    <w:abstractNumId w:val="10"/>
  </w:num>
  <w:num w:numId="19">
    <w:abstractNumId w:val="12"/>
  </w:num>
  <w:num w:numId="20">
    <w:abstractNumId w:val="23"/>
  </w:num>
  <w:num w:numId="21">
    <w:abstractNumId w:val="22"/>
  </w:num>
  <w:num w:numId="22">
    <w:abstractNumId w:val="8"/>
  </w:num>
  <w:num w:numId="23">
    <w:abstractNumId w:val="0"/>
  </w:num>
  <w:num w:numId="24">
    <w:abstractNumId w:val="15"/>
  </w:num>
  <w:num w:numId="25">
    <w:abstractNumId w:val="5"/>
  </w:num>
  <w:num w:numId="26">
    <w:abstractNumId w:val="14"/>
  </w:num>
  <w:num w:numId="27">
    <w:abstractNumId w:val="13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863"/>
    <w:rsid w:val="00013CFD"/>
    <w:rsid w:val="00042113"/>
    <w:rsid w:val="0004584C"/>
    <w:rsid w:val="000507B2"/>
    <w:rsid w:val="000739F8"/>
    <w:rsid w:val="000755B4"/>
    <w:rsid w:val="000A1190"/>
    <w:rsid w:val="000A38BC"/>
    <w:rsid w:val="000A5FD4"/>
    <w:rsid w:val="000A7E17"/>
    <w:rsid w:val="000C32BE"/>
    <w:rsid w:val="000E10DF"/>
    <w:rsid w:val="000F404E"/>
    <w:rsid w:val="000F5833"/>
    <w:rsid w:val="00120025"/>
    <w:rsid w:val="00125D4E"/>
    <w:rsid w:val="00142112"/>
    <w:rsid w:val="00162C9A"/>
    <w:rsid w:val="00162F58"/>
    <w:rsid w:val="00167250"/>
    <w:rsid w:val="00171C9E"/>
    <w:rsid w:val="00194ECE"/>
    <w:rsid w:val="001A49BB"/>
    <w:rsid w:val="001A7E6D"/>
    <w:rsid w:val="001C25B2"/>
    <w:rsid w:val="001E67F0"/>
    <w:rsid w:val="00211BD9"/>
    <w:rsid w:val="00215896"/>
    <w:rsid w:val="00220EC4"/>
    <w:rsid w:val="00243674"/>
    <w:rsid w:val="00245F58"/>
    <w:rsid w:val="00251D79"/>
    <w:rsid w:val="002657E6"/>
    <w:rsid w:val="00265A71"/>
    <w:rsid w:val="002972A1"/>
    <w:rsid w:val="00297956"/>
    <w:rsid w:val="002A6F43"/>
    <w:rsid w:val="002E449D"/>
    <w:rsid w:val="002F4A0A"/>
    <w:rsid w:val="00312AD3"/>
    <w:rsid w:val="003207A5"/>
    <w:rsid w:val="003432E5"/>
    <w:rsid w:val="00345717"/>
    <w:rsid w:val="00351BF5"/>
    <w:rsid w:val="00354A7A"/>
    <w:rsid w:val="003759C4"/>
    <w:rsid w:val="003A3B2F"/>
    <w:rsid w:val="003A63E3"/>
    <w:rsid w:val="003C1998"/>
    <w:rsid w:val="00405694"/>
    <w:rsid w:val="00430A38"/>
    <w:rsid w:val="0043291E"/>
    <w:rsid w:val="00432B29"/>
    <w:rsid w:val="00463122"/>
    <w:rsid w:val="00470134"/>
    <w:rsid w:val="00470392"/>
    <w:rsid w:val="0048558F"/>
    <w:rsid w:val="0049224E"/>
    <w:rsid w:val="004930A7"/>
    <w:rsid w:val="004A0968"/>
    <w:rsid w:val="004A245F"/>
    <w:rsid w:val="004B58E3"/>
    <w:rsid w:val="004C06B4"/>
    <w:rsid w:val="004C2EF2"/>
    <w:rsid w:val="004E56B5"/>
    <w:rsid w:val="004E7EC7"/>
    <w:rsid w:val="004F4F7C"/>
    <w:rsid w:val="005117D4"/>
    <w:rsid w:val="005622A8"/>
    <w:rsid w:val="0056468F"/>
    <w:rsid w:val="00580AC9"/>
    <w:rsid w:val="00596AB5"/>
    <w:rsid w:val="005A1A02"/>
    <w:rsid w:val="005B7C06"/>
    <w:rsid w:val="005C32AA"/>
    <w:rsid w:val="005D10FB"/>
    <w:rsid w:val="005E64C2"/>
    <w:rsid w:val="00645748"/>
    <w:rsid w:val="0067253C"/>
    <w:rsid w:val="006760C3"/>
    <w:rsid w:val="006A5A3A"/>
    <w:rsid w:val="006B6BE3"/>
    <w:rsid w:val="006D6D19"/>
    <w:rsid w:val="006F407D"/>
    <w:rsid w:val="00702A5A"/>
    <w:rsid w:val="00715CBB"/>
    <w:rsid w:val="00730B69"/>
    <w:rsid w:val="00731D8C"/>
    <w:rsid w:val="00745F7B"/>
    <w:rsid w:val="00755666"/>
    <w:rsid w:val="00760E07"/>
    <w:rsid w:val="007654F0"/>
    <w:rsid w:val="00775509"/>
    <w:rsid w:val="0079086D"/>
    <w:rsid w:val="0079283B"/>
    <w:rsid w:val="007B3A36"/>
    <w:rsid w:val="007B6912"/>
    <w:rsid w:val="007C5D29"/>
    <w:rsid w:val="007C602D"/>
    <w:rsid w:val="007D0A63"/>
    <w:rsid w:val="007D14E4"/>
    <w:rsid w:val="007D1C72"/>
    <w:rsid w:val="007E2EA7"/>
    <w:rsid w:val="007F1F91"/>
    <w:rsid w:val="00806FE8"/>
    <w:rsid w:val="00807E50"/>
    <w:rsid w:val="00812FF6"/>
    <w:rsid w:val="00826128"/>
    <w:rsid w:val="008455AB"/>
    <w:rsid w:val="0087721A"/>
    <w:rsid w:val="00887DA7"/>
    <w:rsid w:val="00895E13"/>
    <w:rsid w:val="008A7E14"/>
    <w:rsid w:val="008B056D"/>
    <w:rsid w:val="008B0F9E"/>
    <w:rsid w:val="008B210D"/>
    <w:rsid w:val="008C53A9"/>
    <w:rsid w:val="008E4D9F"/>
    <w:rsid w:val="008E692D"/>
    <w:rsid w:val="008E7919"/>
    <w:rsid w:val="009106FD"/>
    <w:rsid w:val="00915A6E"/>
    <w:rsid w:val="009306B5"/>
    <w:rsid w:val="009407C5"/>
    <w:rsid w:val="00940D22"/>
    <w:rsid w:val="009612C0"/>
    <w:rsid w:val="009660AD"/>
    <w:rsid w:val="00975907"/>
    <w:rsid w:val="00A370EB"/>
    <w:rsid w:val="00A43D69"/>
    <w:rsid w:val="00A5038D"/>
    <w:rsid w:val="00A53EB1"/>
    <w:rsid w:val="00A65C13"/>
    <w:rsid w:val="00A7599D"/>
    <w:rsid w:val="00A87AE1"/>
    <w:rsid w:val="00AA4199"/>
    <w:rsid w:val="00AB62B7"/>
    <w:rsid w:val="00AD2216"/>
    <w:rsid w:val="00AD2B89"/>
    <w:rsid w:val="00AD567C"/>
    <w:rsid w:val="00AD5D21"/>
    <w:rsid w:val="00AF3ECD"/>
    <w:rsid w:val="00B216A6"/>
    <w:rsid w:val="00B22246"/>
    <w:rsid w:val="00B27238"/>
    <w:rsid w:val="00B30F55"/>
    <w:rsid w:val="00B3659F"/>
    <w:rsid w:val="00B41795"/>
    <w:rsid w:val="00B433EA"/>
    <w:rsid w:val="00B62C10"/>
    <w:rsid w:val="00B644A5"/>
    <w:rsid w:val="00B84187"/>
    <w:rsid w:val="00BB69ED"/>
    <w:rsid w:val="00BF0573"/>
    <w:rsid w:val="00BF14CC"/>
    <w:rsid w:val="00BF253F"/>
    <w:rsid w:val="00BF28D5"/>
    <w:rsid w:val="00C10AA1"/>
    <w:rsid w:val="00C11E52"/>
    <w:rsid w:val="00C132EC"/>
    <w:rsid w:val="00C14BE1"/>
    <w:rsid w:val="00C26AD0"/>
    <w:rsid w:val="00C278EC"/>
    <w:rsid w:val="00C456AC"/>
    <w:rsid w:val="00C55D73"/>
    <w:rsid w:val="00C723FE"/>
    <w:rsid w:val="00C81863"/>
    <w:rsid w:val="00C941D7"/>
    <w:rsid w:val="00CA0F39"/>
    <w:rsid w:val="00CA2AC3"/>
    <w:rsid w:val="00CB4781"/>
    <w:rsid w:val="00CD65C3"/>
    <w:rsid w:val="00CF5F47"/>
    <w:rsid w:val="00D236C4"/>
    <w:rsid w:val="00D26C74"/>
    <w:rsid w:val="00D32A5E"/>
    <w:rsid w:val="00D35C1E"/>
    <w:rsid w:val="00D40D28"/>
    <w:rsid w:val="00D5606D"/>
    <w:rsid w:val="00D639C4"/>
    <w:rsid w:val="00D656A4"/>
    <w:rsid w:val="00D732FB"/>
    <w:rsid w:val="00D80DA6"/>
    <w:rsid w:val="00D80FA6"/>
    <w:rsid w:val="00D907ED"/>
    <w:rsid w:val="00DA0750"/>
    <w:rsid w:val="00DA3F9A"/>
    <w:rsid w:val="00DB487C"/>
    <w:rsid w:val="00DD0CA9"/>
    <w:rsid w:val="00DD7218"/>
    <w:rsid w:val="00E20805"/>
    <w:rsid w:val="00E218F9"/>
    <w:rsid w:val="00E22989"/>
    <w:rsid w:val="00E3375C"/>
    <w:rsid w:val="00E604CE"/>
    <w:rsid w:val="00E76049"/>
    <w:rsid w:val="00E763FC"/>
    <w:rsid w:val="00E86057"/>
    <w:rsid w:val="00EA590E"/>
    <w:rsid w:val="00EB0B8C"/>
    <w:rsid w:val="00EE6285"/>
    <w:rsid w:val="00F14D06"/>
    <w:rsid w:val="00F425B3"/>
    <w:rsid w:val="00F43F3A"/>
    <w:rsid w:val="00F471AD"/>
    <w:rsid w:val="00F50604"/>
    <w:rsid w:val="00F564A0"/>
    <w:rsid w:val="00F665F4"/>
    <w:rsid w:val="00F72853"/>
    <w:rsid w:val="00F75332"/>
    <w:rsid w:val="00FA47A3"/>
    <w:rsid w:val="00FB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7599D"/>
  </w:style>
  <w:style w:type="paragraph" w:styleId="10">
    <w:name w:val="heading 1"/>
    <w:basedOn w:val="a5"/>
    <w:next w:val="a5"/>
    <w:link w:val="11"/>
    <w:uiPriority w:val="9"/>
    <w:qFormat/>
    <w:rsid w:val="00D56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25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AD2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6725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67253C"/>
  </w:style>
  <w:style w:type="paragraph" w:styleId="ab">
    <w:name w:val="footer"/>
    <w:basedOn w:val="a5"/>
    <w:link w:val="ac"/>
    <w:uiPriority w:val="99"/>
    <w:unhideWhenUsed/>
    <w:rsid w:val="006725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67253C"/>
  </w:style>
  <w:style w:type="paragraph" w:customStyle="1" w:styleId="ad">
    <w:name w:val="Классический текст"/>
    <w:basedOn w:val="a5"/>
    <w:qFormat/>
    <w:rsid w:val="000A38B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GB"/>
    </w:rPr>
  </w:style>
  <w:style w:type="paragraph" w:customStyle="1" w:styleId="ae">
    <w:name w:val="Структурный элемент"/>
    <w:basedOn w:val="10"/>
    <w:next w:val="ad"/>
    <w:qFormat/>
    <w:rsid w:val="00B22246"/>
    <w:pPr>
      <w:pageBreakBefore/>
      <w:spacing w:before="0" w:after="160" w:line="240" w:lineRule="auto"/>
      <w:ind w:firstLine="709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f">
    <w:name w:val="Содержание документа"/>
    <w:basedOn w:val="ae"/>
    <w:next w:val="ad"/>
    <w:qFormat/>
    <w:rsid w:val="00E604CE"/>
    <w:pPr>
      <w:outlineLvl w:val="9"/>
    </w:pPr>
  </w:style>
  <w:style w:type="paragraph" w:styleId="af0">
    <w:name w:val="No Spacing"/>
    <w:uiPriority w:val="1"/>
    <w:qFormat/>
    <w:rsid w:val="00C723FE"/>
    <w:pPr>
      <w:spacing w:after="0" w:line="240" w:lineRule="auto"/>
    </w:pPr>
  </w:style>
  <w:style w:type="paragraph" w:customStyle="1" w:styleId="af1">
    <w:name w:val="Первый уровень заголовка"/>
    <w:basedOn w:val="10"/>
    <w:next w:val="ad"/>
    <w:qFormat/>
    <w:rsid w:val="002A6F43"/>
    <w:pPr>
      <w:pageBreakBefore/>
      <w:suppressAutoHyphens/>
      <w:spacing w:before="0" w:after="320" w:line="24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Второй уровень заголовка"/>
    <w:basedOn w:val="2"/>
    <w:next w:val="ad"/>
    <w:qFormat/>
    <w:rsid w:val="002A6F43"/>
    <w:pPr>
      <w:suppressAutoHyphens/>
      <w:spacing w:before="320" w:after="320" w:line="240" w:lineRule="auto"/>
      <w:ind w:firstLine="709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11">
    <w:name w:val="Заголовок 1 Знак"/>
    <w:basedOn w:val="a6"/>
    <w:link w:val="10"/>
    <w:uiPriority w:val="9"/>
    <w:rsid w:val="00D56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3">
    <w:name w:val="Картинки"/>
    <w:basedOn w:val="ad"/>
    <w:qFormat/>
    <w:rsid w:val="004E56B5"/>
    <w:pPr>
      <w:spacing w:before="160"/>
      <w:jc w:val="center"/>
    </w:pPr>
    <w:rPr>
      <w:noProof/>
      <w:lang w:val="ru-RU"/>
    </w:rPr>
  </w:style>
  <w:style w:type="character" w:customStyle="1" w:styleId="20">
    <w:name w:val="Заголовок 2 Знак"/>
    <w:basedOn w:val="a6"/>
    <w:link w:val="2"/>
    <w:uiPriority w:val="9"/>
    <w:semiHidden/>
    <w:rsid w:val="00125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4">
    <w:name w:val="Подпись к картинкам"/>
    <w:basedOn w:val="a5"/>
    <w:next w:val="ad"/>
    <w:qFormat/>
    <w:rsid w:val="00F564A0"/>
    <w:pPr>
      <w:spacing w:before="200" w:after="320" w:line="240" w:lineRule="auto"/>
      <w:ind w:firstLine="709"/>
      <w:jc w:val="center"/>
    </w:pPr>
    <w:rPr>
      <w:rFonts w:ascii="Times New Roman" w:hAnsi="Times New Roman"/>
      <w:sz w:val="28"/>
    </w:rPr>
  </w:style>
  <w:style w:type="paragraph" w:customStyle="1" w:styleId="af5">
    <w:name w:val="Формула ГОСТ"/>
    <w:basedOn w:val="ad"/>
    <w:qFormat/>
    <w:rsid w:val="009106FD"/>
    <w:pPr>
      <w:tabs>
        <w:tab w:val="center" w:pos="4820"/>
      </w:tabs>
      <w:spacing w:before="160"/>
    </w:pPr>
    <w:rPr>
      <w:lang w:val="ru-RU"/>
    </w:rPr>
  </w:style>
  <w:style w:type="character" w:styleId="af6">
    <w:name w:val="Placeholder Text"/>
    <w:basedOn w:val="a6"/>
    <w:uiPriority w:val="99"/>
    <w:semiHidden/>
    <w:rsid w:val="009106FD"/>
    <w:rPr>
      <w:color w:val="808080"/>
    </w:rPr>
  </w:style>
  <w:style w:type="paragraph" w:customStyle="1" w:styleId="af7">
    <w:name w:val="Пункт ГОСТ"/>
    <w:basedOn w:val="a5"/>
    <w:next w:val="ad"/>
    <w:qFormat/>
    <w:rsid w:val="004C2EF2"/>
    <w:pPr>
      <w:suppressAutoHyphens/>
      <w:spacing w:line="240" w:lineRule="auto"/>
      <w:ind w:firstLine="709"/>
    </w:pPr>
    <w:rPr>
      <w:rFonts w:ascii="Times New Roman" w:hAnsi="Times New Roman"/>
      <w:sz w:val="28"/>
    </w:rPr>
  </w:style>
  <w:style w:type="paragraph" w:customStyle="1" w:styleId="a4">
    <w:name w:val="Подпункт ГОСТ"/>
    <w:basedOn w:val="af7"/>
    <w:next w:val="ad"/>
    <w:qFormat/>
    <w:rsid w:val="005E64C2"/>
    <w:pPr>
      <w:numPr>
        <w:ilvl w:val="3"/>
        <w:numId w:val="1"/>
      </w:numPr>
      <w:ind w:left="709" w:hanging="709"/>
      <w:jc w:val="both"/>
    </w:pPr>
  </w:style>
  <w:style w:type="numbering" w:customStyle="1" w:styleId="a">
    <w:name w:val="Цифровой список"/>
    <w:basedOn w:val="a8"/>
    <w:uiPriority w:val="99"/>
    <w:rsid w:val="00CA2AC3"/>
    <w:pPr>
      <w:numPr>
        <w:numId w:val="3"/>
      </w:numPr>
    </w:pPr>
  </w:style>
  <w:style w:type="character" w:styleId="af8">
    <w:name w:val="Book Title"/>
    <w:basedOn w:val="a6"/>
    <w:uiPriority w:val="33"/>
    <w:qFormat/>
    <w:rsid w:val="00760E07"/>
    <w:rPr>
      <w:b/>
      <w:bCs/>
      <w:i/>
      <w:iCs/>
      <w:spacing w:val="5"/>
    </w:rPr>
  </w:style>
  <w:style w:type="character" w:styleId="af9">
    <w:name w:val="Intense Reference"/>
    <w:basedOn w:val="a6"/>
    <w:uiPriority w:val="32"/>
    <w:qFormat/>
    <w:rsid w:val="00760E07"/>
    <w:rPr>
      <w:b/>
      <w:bCs/>
      <w:smallCaps/>
      <w:color w:val="4472C4" w:themeColor="accent1"/>
      <w:spacing w:val="5"/>
    </w:rPr>
  </w:style>
  <w:style w:type="character" w:styleId="afa">
    <w:name w:val="Subtle Reference"/>
    <w:basedOn w:val="a6"/>
    <w:uiPriority w:val="31"/>
    <w:qFormat/>
    <w:rsid w:val="00760E07"/>
    <w:rPr>
      <w:smallCaps/>
      <w:color w:val="5A5A5A" w:themeColor="text1" w:themeTint="A5"/>
    </w:rPr>
  </w:style>
  <w:style w:type="paragraph" w:styleId="afb">
    <w:name w:val="Intense Quote"/>
    <w:basedOn w:val="a5"/>
    <w:next w:val="a5"/>
    <w:link w:val="afc"/>
    <w:uiPriority w:val="30"/>
    <w:qFormat/>
    <w:rsid w:val="00760E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c">
    <w:name w:val="Выделенная цитата Знак"/>
    <w:basedOn w:val="a6"/>
    <w:link w:val="afb"/>
    <w:uiPriority w:val="30"/>
    <w:rsid w:val="00760E07"/>
    <w:rPr>
      <w:i/>
      <w:iCs/>
      <w:color w:val="4472C4" w:themeColor="accent1"/>
    </w:rPr>
  </w:style>
  <w:style w:type="paragraph" w:styleId="21">
    <w:name w:val="Quote"/>
    <w:basedOn w:val="a5"/>
    <w:next w:val="a5"/>
    <w:link w:val="22"/>
    <w:uiPriority w:val="29"/>
    <w:qFormat/>
    <w:rsid w:val="00760E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6"/>
    <w:link w:val="21"/>
    <w:uiPriority w:val="29"/>
    <w:rsid w:val="00760E07"/>
    <w:rPr>
      <w:i/>
      <w:iCs/>
      <w:color w:val="404040" w:themeColor="text1" w:themeTint="BF"/>
    </w:rPr>
  </w:style>
  <w:style w:type="paragraph" w:styleId="afd">
    <w:name w:val="List Paragraph"/>
    <w:basedOn w:val="a5"/>
    <w:uiPriority w:val="34"/>
    <w:qFormat/>
    <w:rsid w:val="00760E07"/>
    <w:pPr>
      <w:ind w:left="720"/>
      <w:contextualSpacing/>
    </w:pPr>
  </w:style>
  <w:style w:type="numbering" w:customStyle="1" w:styleId="a2">
    <w:name w:val="Список из номеров"/>
    <w:basedOn w:val="a8"/>
    <w:uiPriority w:val="99"/>
    <w:rsid w:val="00760E07"/>
    <w:pPr>
      <w:numPr>
        <w:numId w:val="7"/>
      </w:numPr>
    </w:pPr>
  </w:style>
  <w:style w:type="table" w:styleId="afe">
    <w:name w:val="Table Grid"/>
    <w:basedOn w:val="a7"/>
    <w:uiPriority w:val="39"/>
    <w:rsid w:val="00D73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Название таблицы"/>
    <w:basedOn w:val="ad"/>
    <w:next w:val="ad"/>
    <w:qFormat/>
    <w:rsid w:val="00D732FB"/>
    <w:pPr>
      <w:suppressAutoHyphens/>
      <w:ind w:firstLine="0"/>
    </w:pPr>
    <w:rPr>
      <w:lang w:val="ru-RU"/>
    </w:rPr>
  </w:style>
  <w:style w:type="numbering" w:customStyle="1" w:styleId="a3">
    <w:name w:val="абракадабра"/>
    <w:basedOn w:val="a8"/>
    <w:uiPriority w:val="99"/>
    <w:rsid w:val="004C2EF2"/>
    <w:pPr>
      <w:numPr>
        <w:numId w:val="9"/>
      </w:numPr>
    </w:pPr>
  </w:style>
  <w:style w:type="numbering" w:customStyle="1" w:styleId="a1">
    <w:name w:val="Список на маркерах"/>
    <w:basedOn w:val="a8"/>
    <w:uiPriority w:val="99"/>
    <w:rsid w:val="004C2EF2"/>
    <w:pPr>
      <w:numPr>
        <w:numId w:val="12"/>
      </w:numPr>
    </w:pPr>
  </w:style>
  <w:style w:type="paragraph" w:customStyle="1" w:styleId="aff0">
    <w:name w:val="Оформление картинок"/>
    <w:basedOn w:val="a5"/>
    <w:next w:val="af4"/>
    <w:qFormat/>
    <w:rsid w:val="00F564A0"/>
    <w:pPr>
      <w:spacing w:before="320" w:after="0" w:line="240" w:lineRule="auto"/>
      <w:ind w:firstLine="709"/>
      <w:jc w:val="center"/>
    </w:pPr>
    <w:rPr>
      <w:rFonts w:ascii="Times New Roman" w:hAnsi="Times New Roman"/>
      <w:noProof/>
      <w:sz w:val="28"/>
    </w:rPr>
  </w:style>
  <w:style w:type="paragraph" w:customStyle="1" w:styleId="a0">
    <w:name w:val="Автоматическая подпись к РИСУНКАМ"/>
    <w:basedOn w:val="af4"/>
    <w:next w:val="ad"/>
    <w:rsid w:val="00580AC9"/>
    <w:pPr>
      <w:numPr>
        <w:numId w:val="16"/>
      </w:numPr>
    </w:pPr>
  </w:style>
  <w:style w:type="paragraph" w:styleId="aff1">
    <w:name w:val="caption"/>
    <w:basedOn w:val="a5"/>
    <w:next w:val="a5"/>
    <w:uiPriority w:val="35"/>
    <w:unhideWhenUsed/>
    <w:qFormat/>
    <w:rsid w:val="00162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Subtitle"/>
    <w:basedOn w:val="a5"/>
    <w:next w:val="a5"/>
    <w:link w:val="aff3"/>
    <w:uiPriority w:val="11"/>
    <w:qFormat/>
    <w:rsid w:val="00162F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3">
    <w:name w:val="Подзаголовок Знак"/>
    <w:basedOn w:val="a6"/>
    <w:link w:val="aff2"/>
    <w:uiPriority w:val="11"/>
    <w:rsid w:val="00162F58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6"/>
    <w:link w:val="3"/>
    <w:uiPriority w:val="9"/>
    <w:semiHidden/>
    <w:rsid w:val="00AD22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f4">
    <w:name w:val="Hyperlink"/>
    <w:basedOn w:val="a6"/>
    <w:uiPriority w:val="99"/>
    <w:unhideWhenUsed/>
    <w:rsid w:val="004A245F"/>
    <w:rPr>
      <w:color w:val="000000" w:themeColor="text1"/>
      <w:u w:val="none"/>
    </w:rPr>
  </w:style>
  <w:style w:type="paragraph" w:styleId="12">
    <w:name w:val="toc 1"/>
    <w:basedOn w:val="ad"/>
    <w:next w:val="a5"/>
    <w:autoRedefine/>
    <w:uiPriority w:val="39"/>
    <w:unhideWhenUsed/>
    <w:rsid w:val="00AD2216"/>
    <w:pPr>
      <w:spacing w:after="100"/>
    </w:pPr>
  </w:style>
  <w:style w:type="paragraph" w:styleId="23">
    <w:name w:val="toc 2"/>
    <w:basedOn w:val="ad"/>
    <w:next w:val="a5"/>
    <w:autoRedefine/>
    <w:uiPriority w:val="39"/>
    <w:unhideWhenUsed/>
    <w:rsid w:val="00AD2216"/>
    <w:pPr>
      <w:spacing w:after="100"/>
      <w:ind w:left="220"/>
    </w:pPr>
  </w:style>
  <w:style w:type="numbering" w:customStyle="1" w:styleId="1">
    <w:name w:val="Стиль1"/>
    <w:basedOn w:val="a8"/>
    <w:uiPriority w:val="99"/>
    <w:rsid w:val="00BF28D5"/>
    <w:pPr>
      <w:numPr>
        <w:numId w:val="17"/>
      </w:numPr>
    </w:pPr>
  </w:style>
  <w:style w:type="character" w:customStyle="1" w:styleId="UnresolvedMention">
    <w:name w:val="Unresolved Mention"/>
    <w:basedOn w:val="a6"/>
    <w:uiPriority w:val="99"/>
    <w:semiHidden/>
    <w:unhideWhenUsed/>
    <w:rsid w:val="00E3375C"/>
    <w:rPr>
      <w:color w:val="605E5C"/>
      <w:shd w:val="clear" w:color="auto" w:fill="E1DFDD"/>
    </w:rPr>
  </w:style>
  <w:style w:type="character" w:styleId="aff5">
    <w:name w:val="FollowedHyperlink"/>
    <w:basedOn w:val="a6"/>
    <w:uiPriority w:val="99"/>
    <w:semiHidden/>
    <w:unhideWhenUsed/>
    <w:rsid w:val="002972A1"/>
    <w:rPr>
      <w:color w:val="954F72" w:themeColor="followedHyperlink"/>
      <w:u w:val="single"/>
    </w:rPr>
  </w:style>
  <w:style w:type="paragraph" w:styleId="aff6">
    <w:name w:val="Normal (Web)"/>
    <w:basedOn w:val="a5"/>
    <w:uiPriority w:val="99"/>
    <w:semiHidden/>
    <w:unhideWhenUsed/>
    <w:rsid w:val="00E2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5;&#1085;&#1072;&#1090;\Desktop\&#1055;&#1077;&#1088;&#1074;&#1099;&#1081;%20&#1088;&#1077;&#1092;&#1077;&#1088;&#1072;&#1090;\&#1057;&#1090;&#1080;&#1083;&#1080;%20&#1087;&#1086;&#1089;&#1083;&#1077;%20&#1055;&#1088;&#1091;&#1076;&#1085;&#1080;&#1082;&#1086;&#1074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8E7E5-3D68-4B76-B459-6891D761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Стили после Прудникова.dotx</Template>
  <TotalTime>136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</dc:creator>
  <cp:lastModifiedBy>Z</cp:lastModifiedBy>
  <cp:revision>9</cp:revision>
  <cp:lastPrinted>2022-06-09T15:48:00Z</cp:lastPrinted>
  <dcterms:created xsi:type="dcterms:W3CDTF">2022-05-19T18:21:00Z</dcterms:created>
  <dcterms:modified xsi:type="dcterms:W3CDTF">2022-06-09T15:48:00Z</dcterms:modified>
</cp:coreProperties>
</file>